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3BC63D3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207BD37" w14:textId="77777777" w:rsidR="00B469A5" w:rsidRPr="00F21EF0" w:rsidRDefault="00F21EF0">
            <w:pPr>
              <w:pStyle w:val="CompanyName"/>
              <w:rPr>
                <w:rFonts w:ascii="Consolas" w:hAnsi="Consolas"/>
                <w:color w:val="262626" w:themeColor="text1" w:themeTint="D9"/>
                <w:sz w:val="54"/>
                <w:szCs w:val="54"/>
              </w:rPr>
            </w:pPr>
            <w:r w:rsidRPr="00F21EF0">
              <w:rPr>
                <w:rFonts w:ascii="Consolas" w:hAnsi="Consolas"/>
                <w:color w:val="262626" w:themeColor="text1" w:themeTint="D9"/>
                <w:sz w:val="54"/>
                <w:szCs w:val="54"/>
              </w:rPr>
              <w:t>Nerdvana</w:t>
            </w:r>
          </w:p>
          <w:p w14:paraId="6E4A8916" w14:textId="204C2AF2" w:rsidR="00F21EF0" w:rsidRDefault="00F21EF0" w:rsidP="00F21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Western Oregon University, Computer Science Department</w:t>
            </w:r>
          </w:p>
          <w:p w14:paraId="52A91638" w14:textId="7987EAE0" w:rsidR="00F21EF0" w:rsidRPr="00F21EF0" w:rsidRDefault="00F21EF0" w:rsidP="00F21EF0">
            <w:pPr>
              <w:rPr>
                <w:rFonts w:ascii="Consolas" w:hAnsi="Consolas"/>
              </w:rPr>
            </w:pPr>
            <w:r w:rsidRPr="00F21EF0">
              <w:rPr>
                <w:rFonts w:ascii="Consolas" w:hAnsi="Consolas"/>
              </w:rPr>
              <w:t>Tricia Holman, Corrin Moser, &amp; Joseph Tavares</w:t>
            </w:r>
          </w:p>
        </w:tc>
      </w:tr>
      <w:tr w:rsidR="00B469A5" w14:paraId="7C45C38A" w14:textId="77777777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3F27FDF0" w14:textId="77777777" w:rsidR="00B469A5" w:rsidRDefault="00B469A5">
            <w:pPr>
              <w:pStyle w:val="Header"/>
            </w:pPr>
          </w:p>
        </w:tc>
      </w:tr>
    </w:tbl>
    <w:p w14:paraId="1B6B7FCB" w14:textId="77777777" w:rsidR="00B469A5" w:rsidRDefault="00347FEE">
      <w:pPr>
        <w:pStyle w:val="Date"/>
      </w:pPr>
      <w:sdt>
        <w:sdtPr>
          <w:id w:val="-249270345"/>
          <w:placeholder>
            <w:docPart w:val="778FF1D19F804BE5B465403E39E5E9E2"/>
          </w:placeholder>
          <w:temporary/>
          <w:showingPlcHdr/>
          <w15:appearance w15:val="hidden"/>
        </w:sdtPr>
        <w:sdtEndPr/>
        <w:sdtContent>
          <w:bookmarkStart w:id="0" w:name="_GoBack"/>
          <w:r w:rsidR="00694CB6">
            <w:t>Date</w:t>
          </w:r>
          <w:bookmarkEnd w:id="0"/>
        </w:sdtContent>
      </w:sdt>
    </w:p>
    <w:sdt>
      <w:sdtPr>
        <w:id w:val="305602035"/>
        <w:placeholder>
          <w:docPart w:val="B983873E8F9544529C7805AAAFD01B2C"/>
        </w:placeholder>
        <w:temporary/>
        <w:showingPlcHdr/>
        <w15:appearance w15:val="hidden"/>
      </w:sdtPr>
      <w:sdtEndPr/>
      <w:sdtContent>
        <w:p w14:paraId="06124F90" w14:textId="77777777" w:rsidR="00B469A5" w:rsidRDefault="00694CB6">
          <w:pPr>
            <w:pStyle w:val="ContactInfo"/>
          </w:pPr>
          <w:r>
            <w:t>Street Address</w:t>
          </w:r>
        </w:p>
        <w:p w14:paraId="0782FF5D" w14:textId="77777777" w:rsidR="00B469A5" w:rsidRDefault="00694CB6">
          <w:pPr>
            <w:pStyle w:val="ContactInfo"/>
          </w:pPr>
          <w:r>
            <w:t>City, ST ZIP Code</w:t>
          </w:r>
        </w:p>
      </w:sdtContent>
    </w:sdt>
    <w:p w14:paraId="478B412A" w14:textId="77777777" w:rsidR="00B469A5" w:rsidRDefault="00694CB6">
      <w:pPr>
        <w:pStyle w:val="Salutation"/>
      </w:pPr>
      <w:r>
        <w:t xml:space="preserve">Dear </w:t>
      </w:r>
      <w:sdt>
        <w:sdtPr>
          <w:id w:val="1879659177"/>
          <w:placeholder>
            <w:docPart w:val="5CEE6D2BEFD942FFAADDFF165E364FD3"/>
          </w:placeholder>
          <w:temporary/>
          <w:showingPlcHdr/>
          <w15:appearance w15:val="hidden"/>
        </w:sdtPr>
        <w:sdtEndPr/>
        <w:sdtContent>
          <w:r>
            <w:t>Recipient</w:t>
          </w:r>
        </w:sdtContent>
      </w:sdt>
      <w:r>
        <w:t>:</w:t>
      </w:r>
    </w:p>
    <w:sdt>
      <w:sdtPr>
        <w:id w:val="1290013451"/>
        <w:placeholder>
          <w:docPart w:val="52861028396E49CE9DD1F114AE1AE551"/>
        </w:placeholder>
        <w:temporary/>
        <w:showingPlcHdr/>
        <w15:appearance w15:val="hidden"/>
      </w:sdtPr>
      <w:sdtEndPr/>
      <w:sdtContent>
        <w:p w14:paraId="444FD2CE" w14:textId="77777777" w:rsidR="00B469A5" w:rsidRDefault="00694CB6">
          <w:r>
            <w:t>To get started right away, just tap any placeholder text (such as this) and start typing to replace it with your own.</w:t>
          </w:r>
        </w:p>
        <w:p w14:paraId="45570DEA" w14:textId="77777777" w:rsidR="00B469A5" w:rsidRDefault="00694CB6">
          <w:r>
            <w:t xml:space="preserve">Want to insert a picture from your files or add a shape, text box, or table? You got it! On the Insert tab of the ribbon, just tap the option you need. </w:t>
          </w:r>
        </w:p>
        <w:p w14:paraId="37BDA51F" w14:textId="77777777" w:rsidR="00B469A5" w:rsidRDefault="00694CB6">
          <w:r>
            <w:t>Find even more easy-to-use tools on the Insert tab, such as to add a hyperlink, insert a comment, or add automatic page numbering.</w:t>
          </w:r>
        </w:p>
      </w:sdtContent>
    </w:sdt>
    <w:p w14:paraId="01746B4F" w14:textId="77777777" w:rsidR="00B469A5" w:rsidRDefault="00694CB6">
      <w:pPr>
        <w:pStyle w:val="Closing"/>
      </w:pPr>
      <w:r>
        <w:t>Sincerely,</w:t>
      </w:r>
    </w:p>
    <w:sdt>
      <w:sdtPr>
        <w:id w:val="-436679108"/>
        <w:placeholder>
          <w:docPart w:val="3DEEADE26395450CBEBF723F2BD888A7"/>
        </w:placeholder>
        <w:temporary/>
        <w:showingPlcHdr/>
        <w15:appearance w15:val="hidden"/>
      </w:sdtPr>
      <w:sdtEndPr/>
      <w:sdtContent>
        <w:p w14:paraId="6A456F64" w14:textId="77777777" w:rsidR="00387239" w:rsidRPr="00387239" w:rsidRDefault="00694CB6" w:rsidP="00387239">
          <w:pPr>
            <w:pStyle w:val="Signature"/>
          </w:pPr>
          <w:r>
            <w:t>Your Name</w:t>
          </w:r>
        </w:p>
      </w:sdtContent>
    </w:sdt>
    <w:sectPr w:rsidR="00387239" w:rsidRPr="00387239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2BA0F" w14:textId="77777777" w:rsidR="00347FEE" w:rsidRDefault="00347FEE">
      <w:pPr>
        <w:spacing w:after="0" w:line="240" w:lineRule="auto"/>
      </w:pPr>
      <w:r>
        <w:separator/>
      </w:r>
    </w:p>
  </w:endnote>
  <w:endnote w:type="continuationSeparator" w:id="0">
    <w:p w14:paraId="7442B7A9" w14:textId="77777777" w:rsidR="00347FEE" w:rsidRDefault="0034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9CCEFE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932A2A3" wp14:editId="26963B48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DCE66AA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9744" w14:textId="7F0D550E" w:rsidR="00B469A5" w:rsidRDefault="00F21EF0">
    <w:pPr>
      <w:pStyle w:val="Footer"/>
      <w:rPr>
        <w:rStyle w:val="Emphasis"/>
      </w:rPr>
    </w:pPr>
    <w:r>
      <w:rPr>
        <w:rStyle w:val="Emphasis"/>
      </w:rPr>
      <w:t>345 Monmouth avenue north</w:t>
    </w:r>
    <w:r w:rsidR="00694CB6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14E1BC" wp14:editId="1424B07B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A5A89F" id="Straight Connector 6" o:spid="_x0000_s1026" alt="Title: Line design element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 xml:space="preserve">   |   Monmouth, oregon   97361</w:t>
    </w:r>
  </w:p>
  <w:p w14:paraId="3FFDD25C" w14:textId="4FDDED77" w:rsidR="00B469A5" w:rsidRPr="00F21EF0" w:rsidRDefault="00F21EF0">
    <w:pPr>
      <w:pStyle w:val="Footer"/>
      <w:rPr>
        <w:iCs/>
        <w:color w:val="C00000"/>
      </w:rPr>
    </w:pPr>
    <w:r>
      <w:t xml:space="preserve">P\T </w:t>
    </w:r>
    <w:r>
      <w:sym w:font="Wingdings" w:char="F0E0"/>
    </w:r>
    <w:r w:rsidR="00694CB6">
      <w:rPr>
        <w:rStyle w:val="Emphasis"/>
      </w:rPr>
      <w:t xml:space="preserve"> </w:t>
    </w:r>
    <w:r>
      <w:rPr>
        <w:rStyle w:val="Emphasis"/>
      </w:rPr>
      <w:t>971-264-3643</w:t>
    </w:r>
    <w:r w:rsidR="00694CB6">
      <w:rPr>
        <w:rStyle w:val="Emphasis"/>
      </w:rPr>
      <w:t xml:space="preserve"> </w:t>
    </w:r>
    <w:r>
      <w:rPr>
        <w:rStyle w:val="Emphasis"/>
      </w:rPr>
      <w:t xml:space="preserve">  |   </w:t>
    </w:r>
    <w:hyperlink r:id="rId1" w:history="1">
      <w:r w:rsidRPr="00F21EF0">
        <w:rPr>
          <w:rStyle w:val="Hyperlink"/>
          <w:color w:val="C00000"/>
          <w:u w:val="none"/>
        </w:rPr>
        <w:t>github.com/Stormy9/wou-cs_team-nerdvana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FF275" w14:textId="77777777" w:rsidR="00347FEE" w:rsidRDefault="00347FEE">
      <w:pPr>
        <w:spacing w:after="0" w:line="240" w:lineRule="auto"/>
      </w:pPr>
      <w:r>
        <w:separator/>
      </w:r>
    </w:p>
  </w:footnote>
  <w:footnote w:type="continuationSeparator" w:id="0">
    <w:p w14:paraId="158DC5FE" w14:textId="77777777" w:rsidR="00347FEE" w:rsidRDefault="0034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17DE1C35" w14:textId="77777777">
      <w:trPr>
        <w:trHeight w:val="576"/>
      </w:trPr>
      <w:tc>
        <w:tcPr>
          <w:tcW w:w="7920" w:type="dxa"/>
        </w:tcPr>
        <w:p w14:paraId="2BB69E28" w14:textId="77777777" w:rsidR="00B469A5" w:rsidRDefault="00B469A5">
          <w:pPr>
            <w:pStyle w:val="Header"/>
          </w:pPr>
        </w:p>
      </w:tc>
    </w:tr>
  </w:tbl>
  <w:p w14:paraId="3EECCF28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81B68" wp14:editId="640043B7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8395AF" id="Straight Connector 1" o:spid="_x0000_s1026" alt="Title: Line design element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3D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de09w+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499E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6CFA91" wp14:editId="60208863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7927EA" id="Straight Connector 8" o:spid="_x0000_s1026" alt="Title: Line design element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" strokecolor="#c00000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F0"/>
    <w:rsid w:val="00347FEE"/>
    <w:rsid w:val="00387239"/>
    <w:rsid w:val="00694CB6"/>
    <w:rsid w:val="00B469A5"/>
    <w:rsid w:val="00F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29B94"/>
  <w15:chartTrackingRefBased/>
  <w15:docId w15:val="{C8C3DBA3-F75A-475C-9A5F-B4844ED0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F21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tormy9/wou-cs_team-nerdvan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usiness%20letter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8FF1D19F804BE5B465403E39E5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8A691-8769-4F60-B364-9EAB8FC05B96}"/>
      </w:docPartPr>
      <w:docPartBody>
        <w:p w:rsidR="00000000" w:rsidRDefault="008C3A93">
          <w:pPr>
            <w:pStyle w:val="778FF1D19F804BE5B465403E39E5E9E2"/>
          </w:pPr>
          <w:r>
            <w:t>Date</w:t>
          </w:r>
        </w:p>
      </w:docPartBody>
    </w:docPart>
    <w:docPart>
      <w:docPartPr>
        <w:name w:val="B983873E8F9544529C7805AAAFD0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6CFAA-0724-4FE8-ACC7-32A5237478B2}"/>
      </w:docPartPr>
      <w:docPartBody>
        <w:p w:rsidR="001F6D6F" w:rsidRDefault="008C3A93">
          <w:pPr>
            <w:pStyle w:val="ContactInfo"/>
          </w:pPr>
          <w:r>
            <w:t>Street Address</w:t>
          </w:r>
        </w:p>
        <w:p w:rsidR="00000000" w:rsidRDefault="008C3A93">
          <w:pPr>
            <w:pStyle w:val="B983873E8F9544529C7805AAAFD01B2C"/>
          </w:pPr>
          <w:r>
            <w:t>City, ST ZIP Code</w:t>
          </w:r>
        </w:p>
      </w:docPartBody>
    </w:docPart>
    <w:docPart>
      <w:docPartPr>
        <w:name w:val="5CEE6D2BEFD942FFAADDFF165E364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7382-BE15-4B5B-B583-C033EEF47E9D}"/>
      </w:docPartPr>
      <w:docPartBody>
        <w:p w:rsidR="00000000" w:rsidRDefault="008C3A93">
          <w:pPr>
            <w:pStyle w:val="5CEE6D2BEFD942FFAADDFF165E364FD3"/>
          </w:pPr>
          <w:r>
            <w:t>Recipient</w:t>
          </w:r>
        </w:p>
      </w:docPartBody>
    </w:docPart>
    <w:docPart>
      <w:docPartPr>
        <w:name w:val="52861028396E49CE9DD1F114AE1AE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C6C7-5BDA-40BF-B82F-62E1CCDF0C36}"/>
      </w:docPartPr>
      <w:docPartBody>
        <w:p w:rsidR="001F6D6F" w:rsidRDefault="008C3A93">
          <w:r>
            <w:t>To get started right away, just tap any placeholder text (such as this) and start typing to replace it with your own.</w:t>
          </w:r>
        </w:p>
        <w:p w:rsidR="001F6D6F" w:rsidRDefault="008C3A93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8C3A93">
          <w:pPr>
            <w:pStyle w:val="52861028396E49CE9DD1F114AE1AE551"/>
          </w:pPr>
          <w:r>
            <w:t>Find even more easy-to-use tools on the Insert tab, such as to add a hyperlink, insert a comment, or ad</w:t>
          </w:r>
          <w:r>
            <w:t>d automatic page numbering.</w:t>
          </w:r>
        </w:p>
      </w:docPartBody>
    </w:docPart>
    <w:docPart>
      <w:docPartPr>
        <w:name w:val="3DEEADE26395450CBEBF723F2BD8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458AF-A6E5-4295-8874-5C380081C8B3}"/>
      </w:docPartPr>
      <w:docPartBody>
        <w:p w:rsidR="00000000" w:rsidRDefault="008C3A93">
          <w:pPr>
            <w:pStyle w:val="3DEEADE26395450CBEBF723F2BD888A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93"/>
    <w:rsid w:val="008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933527C4946568A4C7E7DFA9AB70D">
    <w:name w:val="A8A933527C4946568A4C7E7DFA9AB70D"/>
  </w:style>
  <w:style w:type="paragraph" w:customStyle="1" w:styleId="778FF1D19F804BE5B465403E39E5E9E2">
    <w:name w:val="778FF1D19F804BE5B465403E39E5E9E2"/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 w:line="288" w:lineRule="auto"/>
      <w:contextualSpacing/>
    </w:pPr>
    <w:rPr>
      <w:color w:val="595959" w:themeColor="text1" w:themeTint="A6"/>
      <w:szCs w:val="20"/>
    </w:rPr>
  </w:style>
  <w:style w:type="paragraph" w:customStyle="1" w:styleId="B983873E8F9544529C7805AAAFD01B2C">
    <w:name w:val="B983873E8F9544529C7805AAAFD01B2C"/>
  </w:style>
  <w:style w:type="paragraph" w:customStyle="1" w:styleId="5CEE6D2BEFD942FFAADDFF165E364FD3">
    <w:name w:val="5CEE6D2BEFD942FFAADDFF165E364FD3"/>
  </w:style>
  <w:style w:type="paragraph" w:customStyle="1" w:styleId="52861028396E49CE9DD1F114AE1AE551">
    <w:name w:val="52861028396E49CE9DD1F114AE1AE551"/>
  </w:style>
  <w:style w:type="paragraph" w:customStyle="1" w:styleId="3DEEADE26395450CBEBF723F2BD888A7">
    <w:name w:val="3DEEADE26395450CBEBF723F2BD88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design).dotx</Template>
  <TotalTime>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Holman</dc:creator>
  <cp:keywords/>
  <dc:description/>
  <cp:lastModifiedBy>Stormy Holman</cp:lastModifiedBy>
  <cp:revision>1</cp:revision>
  <dcterms:created xsi:type="dcterms:W3CDTF">2020-01-12T01:25:00Z</dcterms:created>
  <dcterms:modified xsi:type="dcterms:W3CDTF">2020-01-12T01:32:00Z</dcterms:modified>
</cp:coreProperties>
</file>